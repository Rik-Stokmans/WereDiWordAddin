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01E9" w14:textId="1EB6D1FE" w:rsidR="00FE521B" w:rsidRPr="00F24117" w:rsidRDefault="00FE521B" w:rsidP="00FE521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2411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Plan van aanpak</w:t>
      </w:r>
    </w:p>
    <w:p w14:paraId="4B3D1532" w14:textId="77777777" w:rsidR="00FE521B" w:rsidRPr="00F24117" w:rsidRDefault="00FE521B" w:rsidP="00FE521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Doel</w:t>
      </w:r>
    </w:p>
    <w:p w14:paraId="0162F8EF" w14:textId="3D156F41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Het doel van dit project is het versimpelen van de </w:t>
      </w:r>
      <w:r w:rsidR="00C53D2E"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vergadering die plaatsvinden op </w:t>
      </w:r>
      <w:proofErr w:type="spellStart"/>
      <w:r w:rsidR="00C53D2E"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weredi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.</w:t>
      </w:r>
    </w:p>
    <w:p w14:paraId="68B5BCE9" w14:textId="6A35CE8A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Features</w:t>
      </w:r>
    </w:p>
    <w:p w14:paraId="7D05EA86" w14:textId="54EA9194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Must have: </w:t>
      </w:r>
    </w:p>
    <w:p w14:paraId="45DFAFB2" w14:textId="74485EE5" w:rsid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Een duidelijke interface die makkelijk te begrijpen is.</w:t>
      </w:r>
    </w:p>
    <w:p w14:paraId="63DD9510" w14:textId="79BC2CDE" w:rsidR="00FE521B" w:rsidRP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Een tijd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management systeem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om er voor te zorgen dat vergaderingen beter op schema blijven</w:t>
      </w:r>
    </w:p>
    <w:p w14:paraId="448A408D" w14:textId="7953DE01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Should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have:</w:t>
      </w:r>
    </w:p>
    <w:p w14:paraId="7E1585AA" w14:textId="70B60DEB" w:rsidR="00FE521B" w:rsidRDefault="00FE521B" w:rsidP="00C53D2E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Knoppen om gemakkelijk attributen van leerlingen aan te passen</w:t>
      </w:r>
    </w:p>
    <w:p w14:paraId="1340EE1B" w14:textId="2153F262" w:rsidR="00C53D2E" w:rsidRPr="00C53D2E" w:rsidRDefault="00C53D2E" w:rsidP="00C53D2E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Systeem om makkelijk een magister export om te zetten naar een goede tabel</w:t>
      </w:r>
    </w:p>
    <w:p w14:paraId="0339C0D2" w14:textId="0AD41DEB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>Could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  <w:t xml:space="preserve"> have:</w:t>
      </w:r>
    </w:p>
    <w:p w14:paraId="1B221304" w14:textId="12CD800C" w:rsidR="00FE521B" w:rsidRPr="00FE521B" w:rsidRDefault="00FE521B" w:rsidP="00FE521B">
      <w:pPr>
        <w:pStyle w:val="ListParagraph"/>
        <w:numPr>
          <w:ilvl w:val="0"/>
          <w:numId w:val="22"/>
        </w:numPr>
        <w:spacing w:before="360" w:after="120"/>
        <w:outlineLvl w:val="1"/>
        <w:rPr>
          <w:rFonts w:ascii="Arial" w:eastAsia="Times New Roman" w:hAnsi="Arial" w:cs="Arial"/>
          <w:color w:val="000000"/>
          <w:sz w:val="26"/>
          <w:szCs w:val="26"/>
          <w:lang w:val="nl-NL" w:eastAsia="en-GB"/>
        </w:rPr>
      </w:pPr>
    </w:p>
    <w:p w14:paraId="6854C701" w14:textId="6FB733B4" w:rsidR="00FE521B" w:rsidRP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Plannin</w:t>
      </w:r>
      <w:r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  <w:t>g</w:t>
      </w:r>
    </w:p>
    <w:p w14:paraId="1763637B" w14:textId="75C11277" w:rsidR="00FE521B" w:rsidRPr="00F24117" w:rsidRDefault="00C53D2E" w:rsidP="00FE521B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Aangezien ik alleen werk lijkt me een planning onnodig, ik volg het lijstje van de must have en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should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 have, en dan heb ik uiteindelijk een goed werkend product.</w:t>
      </w:r>
    </w:p>
    <w:p w14:paraId="5AEC31A9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Logboek</w:t>
      </w:r>
    </w:p>
    <w:p w14:paraId="323A0147" w14:textId="2B076399" w:rsidR="00FE521B" w:rsidRPr="00F24117" w:rsidRDefault="00C53D2E" w:rsidP="00FE521B">
      <w:pPr>
        <w:spacing w:before="360" w:after="120"/>
        <w:outlineLvl w:val="1"/>
        <w:rPr>
          <w:rFonts w:ascii="Times New Roman" w:eastAsia="Times New Roman" w:hAnsi="Times New Roman" w:cs="Times New Roman"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Staat in de GitHub, deze wordt bijna altijd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geüpdate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 als er aanpassingen worden gedaan aan het project.</w:t>
      </w:r>
    </w:p>
    <w:p w14:paraId="0CA77108" w14:textId="77777777" w:rsidR="00FE521B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7B0B89D4" w14:textId="77777777" w:rsidR="00C53D2E" w:rsidRDefault="00C53D2E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76DB9750" w14:textId="77777777" w:rsidR="00C53D2E" w:rsidRDefault="00C53D2E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39025828" w14:textId="04B38AAC" w:rsidR="00FE521B" w:rsidRPr="00F24117" w:rsidRDefault="00FE521B" w:rsidP="00FE521B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lastRenderedPageBreak/>
        <w:t>Schet</w:t>
      </w:r>
      <w:r w:rsidR="00C53D2E"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  <w:t>s</w:t>
      </w:r>
      <w:r w:rsidRPr="00F24117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en</w:t>
      </w:r>
    </w:p>
    <w:p w14:paraId="2CD525DE" w14:textId="77777777" w:rsidR="00FE521B" w:rsidRDefault="00FE521B" w:rsidP="00FE521B">
      <w:pP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>//TODO</w:t>
      </w:r>
    </w:p>
    <w:p w14:paraId="1ACE3879" w14:textId="06EC285D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“ 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Schetsen</w:t>
      </w:r>
      <w:proofErr w:type="gramEnd"/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kunnen heel nuttig zijn (bij ongeveer 80% van de projecten).</w:t>
      </w:r>
    </w:p>
    <w:p w14:paraId="745942C9" w14:textId="77777777" w:rsidR="00FE521B" w:rsidRPr="00F24117" w:rsidRDefault="00FE521B" w:rsidP="00FE521B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Pak een stuk papier, een whiteboard en teken wat je gaat maken. Maak één of meerdere schetsen. </w:t>
      </w:r>
    </w:p>
    <w:p w14:paraId="254E02B5" w14:textId="088BD151" w:rsidR="00FE521B" w:rsidRPr="00FE521B" w:rsidRDefault="00FE521B" w:rsidP="00FE521B">
      <w:pPr>
        <w:rPr>
          <w:rFonts w:ascii="Times New Roman" w:eastAsia="Times New Roman" w:hAnsi="Times New Roman" w:cs="Times New Roman"/>
          <w:color w:val="000000"/>
          <w:lang w:val="nl-NL"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Maak daar een foto van en plak ze in je verslag. Je mag ook digitaal gaan tekenen, maar vaak werkt papier beter.</w:t>
      </w:r>
      <w:r>
        <w:rPr>
          <w:rFonts w:ascii="Arial" w:eastAsia="Times New Roman" w:hAnsi="Arial" w:cs="Arial"/>
          <w:color w:val="000000"/>
          <w:sz w:val="22"/>
          <w:szCs w:val="22"/>
          <w:lang w:val="nl-NL" w:eastAsia="en-GB"/>
        </w:rPr>
        <w:t xml:space="preserve"> “ </w:t>
      </w:r>
    </w:p>
    <w:p w14:paraId="096FAE9A" w14:textId="60450A02" w:rsidR="00FE521B" w:rsidRDefault="00FE521B" w:rsidP="00C53D2E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nl-NL" w:eastAsia="en-GB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nl-NL" w:eastAsia="en-GB"/>
        </w:rPr>
        <w:t>Bronnen</w:t>
      </w:r>
    </w:p>
    <w:p w14:paraId="539DDE4B" w14:textId="0C069CED" w:rsidR="00C53D2E" w:rsidRDefault="00C53D2E" w:rsidP="00C53D2E">
      <w:pPr>
        <w:spacing w:before="360" w:after="120"/>
        <w:outlineLvl w:val="1"/>
        <w:rPr>
          <w:rFonts w:eastAsia="Times New Roman" w:cstheme="minorHAnsi"/>
          <w:color w:val="000000"/>
          <w:sz w:val="22"/>
          <w:szCs w:val="22"/>
          <w:lang w:val="nl-NL" w:eastAsia="en-GB"/>
        </w:rPr>
      </w:pPr>
      <w:hyperlink r:id="rId7" w:history="1">
        <w:r w:rsidRPr="00070825">
          <w:rPr>
            <w:rStyle w:val="Hyperlink"/>
            <w:rFonts w:eastAsia="Times New Roman" w:cstheme="minorHAnsi"/>
            <w:sz w:val="22"/>
            <w:szCs w:val="22"/>
            <w:lang w:val="nl-NL" w:eastAsia="en-GB"/>
          </w:rPr>
          <w:t>https://www.youtube.com/watch?v=ZWw-fJ7eldU</w:t>
        </w:r>
      </w:hyperlink>
    </w:p>
    <w:p w14:paraId="36081B33" w14:textId="18301BD0" w:rsidR="00C53D2E" w:rsidRDefault="00C53D2E" w:rsidP="00C53D2E">
      <w:pPr>
        <w:spacing w:before="360" w:after="120"/>
        <w:outlineLvl w:val="1"/>
        <w:rPr>
          <w:rFonts w:eastAsia="Times New Roman" w:cstheme="minorHAnsi"/>
          <w:color w:val="000000"/>
          <w:sz w:val="22"/>
          <w:szCs w:val="22"/>
          <w:lang w:val="nl-NL" w:eastAsia="en-GB"/>
        </w:rPr>
      </w:pPr>
      <w:hyperlink r:id="rId8" w:history="1">
        <w:r w:rsidRPr="00070825">
          <w:rPr>
            <w:rStyle w:val="Hyperlink"/>
            <w:rFonts w:eastAsia="Times New Roman" w:cstheme="minorHAnsi"/>
            <w:sz w:val="22"/>
            <w:szCs w:val="22"/>
            <w:lang w:val="nl-NL" w:eastAsia="en-GB"/>
          </w:rPr>
          <w:t>https://learn.microsoft.com/en-us/office/dev/add-ins/quickstarts/word-quickstart?tabs=yeomangenerator</w:t>
        </w:r>
      </w:hyperlink>
    </w:p>
    <w:p w14:paraId="600BB9CA" w14:textId="1E0ED04C" w:rsidR="00C53D2E" w:rsidRDefault="00C53D2E" w:rsidP="00C53D2E">
      <w:pPr>
        <w:spacing w:before="360" w:after="120"/>
        <w:outlineLvl w:val="1"/>
        <w:rPr>
          <w:rFonts w:eastAsia="Times New Roman" w:cstheme="minorHAnsi"/>
          <w:color w:val="000000"/>
          <w:sz w:val="22"/>
          <w:szCs w:val="22"/>
          <w:lang w:val="nl-NL" w:eastAsia="en-GB"/>
        </w:rPr>
      </w:pPr>
      <w:hyperlink r:id="rId9" w:history="1">
        <w:r w:rsidRPr="00070825">
          <w:rPr>
            <w:rStyle w:val="Hyperlink"/>
            <w:rFonts w:eastAsia="Times New Roman" w:cstheme="minorHAnsi"/>
            <w:sz w:val="22"/>
            <w:szCs w:val="22"/>
            <w:lang w:val="nl-NL" w:eastAsia="en-GB"/>
          </w:rPr>
          <w:t>https://www.c-sharpcorner.com/article/how-to-deploy-word-add-ins-to-your-organization/</w:t>
        </w:r>
      </w:hyperlink>
    </w:p>
    <w:p w14:paraId="0586D54C" w14:textId="77777777" w:rsidR="00C53D2E" w:rsidRPr="00C53D2E" w:rsidRDefault="00C53D2E" w:rsidP="00C53D2E">
      <w:pPr>
        <w:spacing w:before="360" w:after="120"/>
        <w:outlineLvl w:val="1"/>
        <w:rPr>
          <w:rFonts w:eastAsia="Times New Roman" w:cstheme="minorHAnsi"/>
          <w:color w:val="000000"/>
          <w:sz w:val="22"/>
          <w:szCs w:val="22"/>
          <w:lang w:val="nl-NL" w:eastAsia="en-GB"/>
        </w:rPr>
      </w:pPr>
    </w:p>
    <w:p w14:paraId="7295A361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925D6C4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13F0454B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08B2899F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CDD1BA9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4F0B9161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51577896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5BEF1864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3099C27A" w14:textId="77777777" w:rsidR="00FE521B" w:rsidRDefault="00FE521B" w:rsidP="00FE521B">
      <w:pPr>
        <w:spacing w:before="400" w:after="120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</w:pPr>
    </w:p>
    <w:p w14:paraId="757B096A" w14:textId="7E8788D8" w:rsidR="00FE521B" w:rsidRPr="00F24117" w:rsidRDefault="00FE521B" w:rsidP="00FE521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F24117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lastRenderedPageBreak/>
        <w:t>Verslag</w:t>
      </w:r>
    </w:p>
    <w:p w14:paraId="0C252F82" w14:textId="77777777" w:rsidR="00FE521B" w:rsidRPr="00F24117" w:rsidRDefault="00FE521B" w:rsidP="00FE521B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Als het goed is heeft je Google-docs bestand wat in eerste instantie je pva was, de volgende naamgeving:</w:t>
      </w:r>
    </w:p>
    <w:p w14:paraId="099C356B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“Verslag eindproject Inf Piet Truus”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(uiteraard vervang je Piet en Truus voor jullie eigen voornamen)</w:t>
      </w:r>
    </w:p>
    <w:p w14:paraId="48B9FD46" w14:textId="77777777" w:rsidR="00FE521B" w:rsidRPr="00F24117" w:rsidRDefault="00FE521B" w:rsidP="00FE521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Zet je Google docs bestand om naar een Word-bestand.</w:t>
      </w:r>
    </w:p>
    <w:p w14:paraId="22363123" w14:textId="77777777" w:rsidR="00FE521B" w:rsidRPr="00F24117" w:rsidRDefault="00FE521B" w:rsidP="00FE521B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Je verslag moet de onderstaande onderdelen bevatten </w:t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(zie ook de betreffende paragrafen hierboven)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1407C2DD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Voeg een voorblad toe met datum en jullie namen.</w:t>
      </w:r>
    </w:p>
    <w:p w14:paraId="08CB6624" w14:textId="77777777" w:rsidR="00FE521B" w:rsidRPr="00F24117" w:rsidRDefault="00FE521B" w:rsidP="00FE521B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Plan van aanpak met daarin:</w:t>
      </w:r>
    </w:p>
    <w:p w14:paraId="7E1A1BFC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doel.</w:t>
      </w:r>
    </w:p>
    <w:p w14:paraId="4AB0997E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Je basis bron(nen) of tutorial(s) wat min of meer je startpunt is geweest.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Dit kan ook een opdracht(en) van de docent zijn. Of een lessencyclus</w:t>
      </w:r>
    </w:p>
    <w:p w14:paraId="73FD55DB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belangrijkste forum wat je hebt gebruikt.</w:t>
      </w:r>
    </w:p>
    <w:p w14:paraId="58D39FA7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Opsomming van de activiteiten (genummerd én zo concreet mogelijk, niet drie algemene to do-dingen)</w:t>
      </w:r>
    </w:p>
    <w:p w14:paraId="49A0B57D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 planning (vanuit de activiteiten)</w:t>
      </w:r>
    </w:p>
    <w:p w14:paraId="355F64DC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Gedetailleerde MoSCoW (ook genummerd)</w:t>
      </w:r>
    </w:p>
    <w:p w14:paraId="27AD2DB5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Schetsen</w:t>
      </w:r>
    </w:p>
    <w:p w14:paraId="39BF2DCE" w14:textId="77777777" w:rsidR="00FE521B" w:rsidRPr="00F24117" w:rsidRDefault="00FE521B" w:rsidP="00FE521B">
      <w:pPr>
        <w:numPr>
          <w:ilvl w:val="1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Schrijf een persoonlijke evaluatie. Met daarin </w:t>
      </w: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kort en krachtig 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beschreven:</w:t>
      </w:r>
    </w:p>
    <w:p w14:paraId="764D0263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je hebt geleerd (zo breed mogelijk bekijken).</w:t>
      </w:r>
    </w:p>
    <w:p w14:paraId="036185E8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er goed ging.</w:t>
      </w:r>
    </w:p>
    <w:p w14:paraId="4F5AC529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Wat je anders zou doen. (Indien je opnieuw mocht starten)</w:t>
      </w:r>
    </w:p>
    <w:p w14:paraId="684A925B" w14:textId="77777777" w:rsidR="00FE521B" w:rsidRPr="00F24117" w:rsidRDefault="00FE521B" w:rsidP="00FE521B">
      <w:pPr>
        <w:numPr>
          <w:ilvl w:val="2"/>
          <w:numId w:val="1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Of de docent met dit “vrije project” door moet gaan.</w:t>
      </w:r>
    </w:p>
    <w:p w14:paraId="0FDD8C72" w14:textId="77777777" w:rsidR="00FE521B" w:rsidRPr="00F24117" w:rsidRDefault="00FE521B" w:rsidP="00FE521B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Waarbij je bij alle onderdelen de inhoudelijke kant én de samenwerking mee neemt.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Uiteraard neem je de tijd die je met het schrijven van de evaluatie bezig bent ook mee in het logboek.</w:t>
      </w:r>
    </w:p>
    <w:p w14:paraId="4161ADA8" w14:textId="77777777" w:rsidR="00FE521B" w:rsidRPr="00F24117" w:rsidRDefault="00FE521B" w:rsidP="00FE521B">
      <w:pPr>
        <w:numPr>
          <w:ilvl w:val="0"/>
          <w:numId w:val="18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Bijlagen </w:t>
      </w:r>
      <w:r w:rsidRPr="00F24117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(is dus het laatste onderdeel van je verslag, en zijn geen losse documenten)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:</w:t>
      </w:r>
    </w:p>
    <w:p w14:paraId="5B4FE15E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Gebruikte materialen</w:t>
      </w:r>
    </w:p>
    <w:p w14:paraId="2285BD19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Het logboek (per week, zoals hierboven beschreven. (in de bijlage)</w:t>
      </w:r>
    </w:p>
    <w:p w14:paraId="7FB43BC6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Maak onder het logboek een klein tabelletje met daarin de week-eindtotalen én hét </w:t>
      </w: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eindtotaal per persoon in uren</w:t>
      </w:r>
      <w:r w:rsidRPr="00F24117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.</w:t>
      </w:r>
    </w:p>
    <w:p w14:paraId="40661703" w14:textId="77777777" w:rsidR="00FE521B" w:rsidRPr="00F24117" w:rsidRDefault="00FE521B" w:rsidP="00FE521B">
      <w:pPr>
        <w:numPr>
          <w:ilvl w:val="1"/>
          <w:numId w:val="19"/>
        </w:numPr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Vragen en antwoorden van forum én/óf communicatie met externen (bijvoorbeeld opdrachtgever).</w:t>
      </w:r>
    </w:p>
    <w:p w14:paraId="278DA023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Zorg dat je je verslag afdrukt, met een nietje erdoor (géén snelhechter)</w:t>
      </w:r>
    </w:p>
    <w:p w14:paraId="7F453494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Meeneemt naar het mondeling!!!</w:t>
      </w:r>
    </w:p>
    <w:p w14:paraId="1CFF181D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 avond ervoor (vóór 23.00 uur) upload in de daarvoor bestemde inleveropdracht</w:t>
      </w:r>
    </w:p>
    <w:p w14:paraId="014CDE3D" w14:textId="77777777" w:rsidR="00FE521B" w:rsidRPr="00F24117" w:rsidRDefault="00FE521B" w:rsidP="00FE521B">
      <w:pPr>
        <w:numPr>
          <w:ilvl w:val="0"/>
          <w:numId w:val="2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Je hebt zéér duidelijk afgesproken wie van het groepje het afdrukt, meeneemt, in upload!</w:t>
      </w:r>
      <w:r w:rsidRPr="00F24117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  <w:t>Zorg dat dat niet fout gaat. Zou zonde zijn.</w:t>
      </w:r>
    </w:p>
    <w:p w14:paraId="2A18D4A0" w14:textId="0B209F9A" w:rsidR="00132570" w:rsidRPr="00FE521B" w:rsidRDefault="00132570" w:rsidP="00FE521B"/>
    <w:sectPr w:rsidR="00132570" w:rsidRPr="00FE521B">
      <w:footerReference w:type="defaul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B8240" w14:textId="77777777" w:rsidR="00D4251E" w:rsidRDefault="00D4251E">
      <w:r>
        <w:separator/>
      </w:r>
    </w:p>
    <w:p w14:paraId="6000A4B9" w14:textId="77777777" w:rsidR="00D4251E" w:rsidRDefault="00D4251E"/>
  </w:endnote>
  <w:endnote w:type="continuationSeparator" w:id="0">
    <w:p w14:paraId="33E52C86" w14:textId="77777777" w:rsidR="00D4251E" w:rsidRDefault="00D4251E">
      <w:r>
        <w:continuationSeparator/>
      </w:r>
    </w:p>
    <w:p w14:paraId="79E9E63F" w14:textId="77777777" w:rsidR="00D4251E" w:rsidRDefault="00D425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83E94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173AE" w14:textId="32179D4F" w:rsidR="001C42DD" w:rsidRDefault="001C42DD" w:rsidP="001C42DD">
    <w:pPr>
      <w:pStyle w:val="Footer"/>
      <w:jc w:val="center"/>
    </w:pPr>
    <w:r>
      <w:t xml:space="preserve">Rik Stokmans | Sg. </w:t>
    </w:r>
    <w:r>
      <w:t>WereDi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C5654" w14:textId="77777777" w:rsidR="00D4251E" w:rsidRDefault="00D4251E">
      <w:r>
        <w:separator/>
      </w:r>
    </w:p>
    <w:p w14:paraId="4548A18B" w14:textId="77777777" w:rsidR="00D4251E" w:rsidRDefault="00D4251E"/>
  </w:footnote>
  <w:footnote w:type="continuationSeparator" w:id="0">
    <w:p w14:paraId="187AE606" w14:textId="77777777" w:rsidR="00D4251E" w:rsidRDefault="00D4251E">
      <w:r>
        <w:continuationSeparator/>
      </w:r>
    </w:p>
    <w:p w14:paraId="3DD728B4" w14:textId="77777777" w:rsidR="00D4251E" w:rsidRDefault="00D425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37A70"/>
    <w:multiLevelType w:val="hybridMultilevel"/>
    <w:tmpl w:val="0DCCD0B8"/>
    <w:lvl w:ilvl="0" w:tplc="EED63B16">
      <w:numFmt w:val="bullet"/>
      <w:lvlText w:val="-"/>
      <w:lvlJc w:val="left"/>
      <w:pPr>
        <w:ind w:left="440" w:hanging="360"/>
      </w:pPr>
      <w:rPr>
        <w:rFonts w:ascii="Arial" w:eastAsia="Times New Roman" w:hAnsi="Arial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14AB09D9"/>
    <w:multiLevelType w:val="multilevel"/>
    <w:tmpl w:val="EC12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37EED"/>
    <w:multiLevelType w:val="hybridMultilevel"/>
    <w:tmpl w:val="54581F98"/>
    <w:lvl w:ilvl="0" w:tplc="1F72B4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0A0D"/>
    <w:multiLevelType w:val="multilevel"/>
    <w:tmpl w:val="70A4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4B39"/>
    <w:multiLevelType w:val="multilevel"/>
    <w:tmpl w:val="1FEA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72D9D"/>
    <w:multiLevelType w:val="multilevel"/>
    <w:tmpl w:val="2E8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442F4"/>
    <w:multiLevelType w:val="multilevel"/>
    <w:tmpl w:val="B996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D1100"/>
    <w:multiLevelType w:val="multilevel"/>
    <w:tmpl w:val="D22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F3EEA"/>
    <w:multiLevelType w:val="multilevel"/>
    <w:tmpl w:val="89F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81967"/>
    <w:multiLevelType w:val="multilevel"/>
    <w:tmpl w:val="6BD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C45CA"/>
    <w:multiLevelType w:val="multilevel"/>
    <w:tmpl w:val="4AE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87049">
    <w:abstractNumId w:val="1"/>
  </w:num>
  <w:num w:numId="2" w16cid:durableId="2023121108">
    <w:abstractNumId w:val="8"/>
  </w:num>
  <w:num w:numId="3" w16cid:durableId="919756281">
    <w:abstractNumId w:val="0"/>
  </w:num>
  <w:num w:numId="4" w16cid:durableId="1520969833">
    <w:abstractNumId w:val="12"/>
  </w:num>
  <w:num w:numId="5" w16cid:durableId="573471740">
    <w:abstractNumId w:val="9"/>
  </w:num>
  <w:num w:numId="6" w16cid:durableId="702754426">
    <w:abstractNumId w:val="14"/>
  </w:num>
  <w:num w:numId="7" w16cid:durableId="1815223228">
    <w:abstractNumId w:val="2"/>
  </w:num>
  <w:num w:numId="8" w16cid:durableId="898829211">
    <w:abstractNumId w:val="18"/>
  </w:num>
  <w:num w:numId="9" w16cid:durableId="1186480461">
    <w:abstractNumId w:val="10"/>
  </w:num>
  <w:num w:numId="10" w16cid:durableId="2042894694">
    <w:abstractNumId w:val="16"/>
  </w:num>
  <w:num w:numId="11" w16cid:durableId="536551589">
    <w:abstractNumId w:val="7"/>
  </w:num>
  <w:num w:numId="12" w16cid:durableId="345793657">
    <w:abstractNumId w:val="17"/>
  </w:num>
  <w:num w:numId="13" w16cid:durableId="1252740182">
    <w:abstractNumId w:val="6"/>
  </w:num>
  <w:num w:numId="14" w16cid:durableId="1453983425">
    <w:abstractNumId w:val="15"/>
  </w:num>
  <w:num w:numId="15" w16cid:durableId="1064523312">
    <w:abstractNumId w:val="13"/>
  </w:num>
  <w:num w:numId="16" w16cid:durableId="1090276368">
    <w:abstractNumId w:val="13"/>
    <w:lvlOverride w:ilvl="0"/>
  </w:num>
  <w:num w:numId="17" w16cid:durableId="109027636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18" w16cid:durableId="308825486">
    <w:abstractNumId w:val="11"/>
  </w:num>
  <w:num w:numId="19" w16cid:durableId="1605847543">
    <w:abstractNumId w:val="11"/>
    <w:lvlOverride w:ilvl="0"/>
  </w:num>
  <w:num w:numId="20" w16cid:durableId="21981994">
    <w:abstractNumId w:val="4"/>
  </w:num>
  <w:num w:numId="21" w16cid:durableId="120194200">
    <w:abstractNumId w:val="3"/>
  </w:num>
  <w:num w:numId="22" w16cid:durableId="64883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DD"/>
    <w:rsid w:val="00132570"/>
    <w:rsid w:val="001C42DD"/>
    <w:rsid w:val="00247F2C"/>
    <w:rsid w:val="00B604E0"/>
    <w:rsid w:val="00C53D2E"/>
    <w:rsid w:val="00D4251E"/>
    <w:rsid w:val="00FE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CC84E9C"/>
  <w15:chartTrackingRefBased/>
  <w15:docId w15:val="{64A2081A-3FB1-A24C-88BC-A8B7663E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21B"/>
    <w:pPr>
      <w:spacing w:before="0" w:after="0" w:line="240" w:lineRule="auto"/>
    </w:pPr>
    <w:rPr>
      <w:color w:val="auto"/>
      <w:lang w:val="en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720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FE5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D2E"/>
    <w:rPr>
      <w:color w:val="0072C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dev/add-ins/quickstarts/word-quickstart?tabs=yeomangenerat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Ww-fJ7el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article/how-to-deploy-word-add-ins-to-your-organiz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kstokmans/Library/Containers/com.microsoft.Word/Data/Library/Application%20Support/Microsoft/Office/16.0/DTS/en-GB%7b13EB3145-8D89-AF4F-B46B-255D011D6B71%7d/%7b415E5A39-F2EB-3D46-89D2-5F581B7F4A54%7dtf10002076_mac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{415E5A39-F2EB-3D46-89D2-5F581B7F4A54}tf10002076_mac.dotx</Template>
  <TotalTime>25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Rik Stokmans (Leerling)</cp:lastModifiedBy>
  <cp:revision>3</cp:revision>
  <dcterms:created xsi:type="dcterms:W3CDTF">2022-09-29T08:53:00Z</dcterms:created>
  <dcterms:modified xsi:type="dcterms:W3CDTF">2023-01-18T13:08:00Z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